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:rsidR="00F239BC" w:rsidRPr="00C6198E" w:rsidRDefault="00A33E56">
          <w:r w:rsidRPr="00C6198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39BC" w:rsidRPr="00C6198E" w:rsidRDefault="004F6715">
                                <w:pPr>
                                  <w:pStyle w:val="Puesto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1189105895"/>
                                    <w:placeholder>
                                      <w:docPart w:val="97FD9C32ACA14A48B0B2AA297DA2F1B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7CE7">
                                      <w:t>MANUAL DE USUARIO</w:t>
                                    </w:r>
                                  </w:sdtContent>
                                </w:sdt>
                              </w:p>
                              <w:p w:rsidR="00F239BC" w:rsidRPr="00C6198E" w:rsidRDefault="00127CE7">
                                <w:pPr>
                                  <w:pStyle w:val="Subttulo"/>
                                </w:pPr>
                                <w:r>
                                  <w:t>CURSOS</w:t>
                                </w:r>
                                <w:r w:rsidR="00A33E56">
                                  <w:t xml:space="preserve"> </w:t>
                                </w:r>
                                <w:sdt>
                                  <w:sdtPr>
                                    <w:alias w:val="Fecha"/>
                                    <w:tag w:val="Fecha"/>
                                    <w:id w:val="212934505"/>
                                    <w:placeholder>
                                      <w:docPart w:val="E90FA013607443AA8AA34659F6C3394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599440177"/>
                                  <w:placeholder>
                                    <w:docPart w:val="724ADCB1BA7B468DA4E19463468EA2AE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239BC" w:rsidRPr="00C6198E" w:rsidRDefault="00127CE7">
                                    <w:pPr>
                                      <w:pStyle w:val="Descripcinbreve"/>
                                    </w:pPr>
                                    <w:r>
                                      <w:t>Aplicación Web para la gestión de cursos</w:t>
                                    </w:r>
                                    <w:r w:rsidR="000625A3">
                                      <w:t xml:space="preserve"> de una academia. 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I+nNzlGAgAAfQ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:rsidR="00F239BC" w:rsidRPr="00C6198E" w:rsidRDefault="004F6715">
                          <w:pPr>
                            <w:pStyle w:val="Puesto"/>
                          </w:pPr>
                          <w:sdt>
                            <w:sdtPr>
                              <w:alias w:val="Título"/>
                              <w:tag w:val=""/>
                              <w:id w:val="1189105895"/>
                              <w:placeholder>
                                <w:docPart w:val="97FD9C32ACA14A48B0B2AA297DA2F1B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27CE7">
                                <w:t>MANUAL DE USUARIO</w:t>
                              </w:r>
                            </w:sdtContent>
                          </w:sdt>
                        </w:p>
                        <w:p w:rsidR="00F239BC" w:rsidRPr="00C6198E" w:rsidRDefault="00127CE7">
                          <w:pPr>
                            <w:pStyle w:val="Subttulo"/>
                          </w:pPr>
                          <w:r>
                            <w:t>CURSOS</w:t>
                          </w:r>
                          <w:r w:rsidR="00A33E56">
                            <w:t xml:space="preserve"> </w:t>
                          </w:r>
                          <w:sdt>
                            <w:sdtPr>
                              <w:alias w:val="Fecha"/>
                              <w:tag w:val="Fecha"/>
                              <w:id w:val="212934505"/>
                              <w:placeholder>
                                <w:docPart w:val="E90FA013607443AA8AA34659F6C3394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2017</w:t>
                              </w:r>
                            </w:sdtContent>
                          </w:sdt>
                        </w:p>
                        <w:sdt>
                          <w:sdtPr>
                            <w:alias w:val="Descripción breve"/>
                            <w:tag w:val="Descripción breve"/>
                            <w:id w:val="1599440177"/>
                            <w:placeholder>
                              <w:docPart w:val="724ADCB1BA7B468DA4E19463468EA2AE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239BC" w:rsidRPr="00C6198E" w:rsidRDefault="00127CE7">
                              <w:pPr>
                                <w:pStyle w:val="Descripcinbreve"/>
                              </w:pPr>
                              <w:r>
                                <w:t>Aplicación Web para la gestión de cursos</w:t>
                              </w:r>
                              <w:r w:rsidR="000625A3">
                                <w:t xml:space="preserve"> de una academia. </w:t>
                              </w:r>
                              <w: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9BC" w:rsidRPr="00C6198E" w:rsidRDefault="004F6715" w:rsidP="00127CE7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Dirección postal"/>
                                    <w:tag w:val="Dirección postal"/>
                                    <w:id w:val="35716416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27CE7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239BC" w:rsidRDefault="000625A3" w:rsidP="000625A3">
                                <w:pPr>
                                  <w:jc w:val="right"/>
                                </w:pPr>
                                <w:r>
                                  <w:t>Iván Delgado García</w:t>
                                </w:r>
                              </w:p>
                              <w:p w:rsidR="000625A3" w:rsidRPr="00C6198E" w:rsidRDefault="000625A3" w:rsidP="000625A3">
                                <w:pPr>
                                  <w:jc w:val="right"/>
                                </w:pPr>
                                <w:r>
                                  <w:t>15/06/2017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:rsidR="00F239BC" w:rsidRPr="00C6198E" w:rsidRDefault="004F6715" w:rsidP="00127CE7">
                          <w:pPr>
                            <w:pStyle w:val="Sinespaciado"/>
                          </w:pPr>
                          <w:sdt>
                            <w:sdtPr>
                              <w:alias w:val="Dirección postal"/>
                              <w:tag w:val="Dirección postal"/>
                              <w:id w:val="35716416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27CE7">
                                <w:t xml:space="preserve">     </w:t>
                              </w:r>
                            </w:sdtContent>
                          </w:sdt>
                        </w:p>
                        <w:p w:rsidR="00F239BC" w:rsidRDefault="000625A3" w:rsidP="000625A3">
                          <w:pPr>
                            <w:jc w:val="right"/>
                          </w:pPr>
                          <w:r>
                            <w:t>Iván Delgado García</w:t>
                          </w:r>
                        </w:p>
                        <w:p w:rsidR="000625A3" w:rsidRPr="00C6198E" w:rsidRDefault="000625A3" w:rsidP="000625A3">
                          <w:pPr>
                            <w:jc w:val="right"/>
                          </w:pPr>
                          <w:r>
                            <w:t>15/06/2017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sdt>
      <w:sdtPr>
        <w:rPr>
          <w:color w:val="7F7F7F" w:themeColor="text1" w:themeTint="80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F239BC" w:rsidRPr="00C6198E" w:rsidRDefault="00A33E56">
          <w:pPr>
            <w:pStyle w:val="TtulodeTDC"/>
          </w:pPr>
          <w:r w:rsidRPr="00C6198E">
            <w:t>Contenido</w:t>
          </w:r>
        </w:p>
        <w:p w:rsidR="00D55380" w:rsidRDefault="00A33E56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eastAsia="es-ES"/>
            </w:rPr>
          </w:pPr>
          <w:r w:rsidRPr="00C6198E">
            <w:fldChar w:fldCharType="begin"/>
          </w:r>
          <w:r w:rsidRPr="00C6198E">
            <w:instrText>TOC \o "1-1" \h \z \u</w:instrText>
          </w:r>
          <w:r w:rsidRPr="00C6198E">
            <w:fldChar w:fldCharType="separate"/>
          </w:r>
          <w:hyperlink w:anchor="_Toc485303375" w:history="1">
            <w:r w:rsidR="00D55380" w:rsidRPr="006F7903">
              <w:rPr>
                <w:rStyle w:val="Hipervnculo"/>
                <w:noProof/>
              </w:rPr>
              <w:t>Instalación</w:t>
            </w:r>
            <w:r w:rsidR="00D55380">
              <w:rPr>
                <w:noProof/>
                <w:webHidden/>
              </w:rPr>
              <w:tab/>
            </w:r>
            <w:r w:rsidR="00D55380">
              <w:rPr>
                <w:noProof/>
                <w:webHidden/>
              </w:rPr>
              <w:fldChar w:fldCharType="begin"/>
            </w:r>
            <w:r w:rsidR="00D55380">
              <w:rPr>
                <w:noProof/>
                <w:webHidden/>
              </w:rPr>
              <w:instrText xml:space="preserve"> PAGEREF _Toc485303375 \h </w:instrText>
            </w:r>
            <w:r w:rsidR="00D55380">
              <w:rPr>
                <w:noProof/>
                <w:webHidden/>
              </w:rPr>
            </w:r>
            <w:r w:rsidR="00D55380">
              <w:rPr>
                <w:noProof/>
                <w:webHidden/>
              </w:rPr>
              <w:fldChar w:fldCharType="separate"/>
            </w:r>
            <w:r w:rsidR="00D55380">
              <w:rPr>
                <w:noProof/>
                <w:webHidden/>
              </w:rPr>
              <w:t>1</w:t>
            </w:r>
            <w:r w:rsidR="00D55380">
              <w:rPr>
                <w:noProof/>
                <w:webHidden/>
              </w:rPr>
              <w:fldChar w:fldCharType="end"/>
            </w:r>
          </w:hyperlink>
        </w:p>
        <w:p w:rsidR="00D55380" w:rsidRDefault="004F6715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eastAsia="es-ES"/>
            </w:rPr>
          </w:pPr>
          <w:hyperlink w:anchor="_Toc485303376" w:history="1">
            <w:r w:rsidR="00D55380" w:rsidRPr="006F7903">
              <w:rPr>
                <w:rStyle w:val="Hipervnculo"/>
                <w:noProof/>
              </w:rPr>
              <w:t>Vistas de la aplicación</w:t>
            </w:r>
            <w:r w:rsidR="00D55380">
              <w:rPr>
                <w:noProof/>
                <w:webHidden/>
              </w:rPr>
              <w:tab/>
            </w:r>
            <w:r w:rsidR="00D55380">
              <w:rPr>
                <w:noProof/>
                <w:webHidden/>
              </w:rPr>
              <w:fldChar w:fldCharType="begin"/>
            </w:r>
            <w:r w:rsidR="00D55380">
              <w:rPr>
                <w:noProof/>
                <w:webHidden/>
              </w:rPr>
              <w:instrText xml:space="preserve"> PAGEREF _Toc485303376 \h </w:instrText>
            </w:r>
            <w:r w:rsidR="00D55380">
              <w:rPr>
                <w:noProof/>
                <w:webHidden/>
              </w:rPr>
            </w:r>
            <w:r w:rsidR="00D55380">
              <w:rPr>
                <w:noProof/>
                <w:webHidden/>
              </w:rPr>
              <w:fldChar w:fldCharType="separate"/>
            </w:r>
            <w:r w:rsidR="00D55380">
              <w:rPr>
                <w:noProof/>
                <w:webHidden/>
              </w:rPr>
              <w:t>2</w:t>
            </w:r>
            <w:r w:rsidR="00D55380">
              <w:rPr>
                <w:noProof/>
                <w:webHidden/>
              </w:rPr>
              <w:fldChar w:fldCharType="end"/>
            </w:r>
          </w:hyperlink>
        </w:p>
        <w:p w:rsidR="00D55380" w:rsidRDefault="004F6715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eastAsia="es-ES"/>
            </w:rPr>
          </w:pPr>
          <w:hyperlink w:anchor="_Toc485303377" w:history="1">
            <w:r w:rsidR="00D55380" w:rsidRPr="006F7903">
              <w:rPr>
                <w:rStyle w:val="Hipervnculo"/>
                <w:noProof/>
              </w:rPr>
              <w:t>Accesibilidad</w:t>
            </w:r>
            <w:r w:rsidR="00D55380">
              <w:rPr>
                <w:noProof/>
                <w:webHidden/>
              </w:rPr>
              <w:tab/>
            </w:r>
            <w:r w:rsidR="00D55380">
              <w:rPr>
                <w:noProof/>
                <w:webHidden/>
              </w:rPr>
              <w:fldChar w:fldCharType="begin"/>
            </w:r>
            <w:r w:rsidR="00D55380">
              <w:rPr>
                <w:noProof/>
                <w:webHidden/>
              </w:rPr>
              <w:instrText xml:space="preserve"> PAGEREF _Toc485303377 \h </w:instrText>
            </w:r>
            <w:r w:rsidR="00D55380">
              <w:rPr>
                <w:noProof/>
                <w:webHidden/>
              </w:rPr>
            </w:r>
            <w:r w:rsidR="00D55380">
              <w:rPr>
                <w:noProof/>
                <w:webHidden/>
              </w:rPr>
              <w:fldChar w:fldCharType="separate"/>
            </w:r>
            <w:r w:rsidR="00D55380">
              <w:rPr>
                <w:noProof/>
                <w:webHidden/>
              </w:rPr>
              <w:t>10</w:t>
            </w:r>
            <w:r w:rsidR="00D55380">
              <w:rPr>
                <w:noProof/>
                <w:webHidden/>
              </w:rPr>
              <w:fldChar w:fldCharType="end"/>
            </w:r>
          </w:hyperlink>
        </w:p>
        <w:p w:rsidR="00D55380" w:rsidRDefault="004F6715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eastAsia="es-ES"/>
            </w:rPr>
          </w:pPr>
          <w:hyperlink w:anchor="_Toc485303378" w:history="1">
            <w:r w:rsidR="00D55380" w:rsidRPr="006F7903">
              <w:rPr>
                <w:rStyle w:val="Hipervnculo"/>
                <w:noProof/>
              </w:rPr>
              <w:t>Información de contacto</w:t>
            </w:r>
            <w:r w:rsidR="00D55380">
              <w:rPr>
                <w:noProof/>
                <w:webHidden/>
              </w:rPr>
              <w:tab/>
            </w:r>
            <w:r w:rsidR="00D55380">
              <w:rPr>
                <w:noProof/>
                <w:webHidden/>
              </w:rPr>
              <w:fldChar w:fldCharType="begin"/>
            </w:r>
            <w:r w:rsidR="00D55380">
              <w:rPr>
                <w:noProof/>
                <w:webHidden/>
              </w:rPr>
              <w:instrText xml:space="preserve"> PAGEREF _Toc485303378 \h </w:instrText>
            </w:r>
            <w:r w:rsidR="00D55380">
              <w:rPr>
                <w:noProof/>
                <w:webHidden/>
              </w:rPr>
            </w:r>
            <w:r w:rsidR="00D55380">
              <w:rPr>
                <w:noProof/>
                <w:webHidden/>
              </w:rPr>
              <w:fldChar w:fldCharType="separate"/>
            </w:r>
            <w:r w:rsidR="00D55380">
              <w:rPr>
                <w:noProof/>
                <w:webHidden/>
              </w:rPr>
              <w:t>11</w:t>
            </w:r>
            <w:r w:rsidR="00D55380">
              <w:rPr>
                <w:noProof/>
                <w:webHidden/>
              </w:rPr>
              <w:fldChar w:fldCharType="end"/>
            </w:r>
          </w:hyperlink>
        </w:p>
        <w:p w:rsidR="00F239BC" w:rsidRPr="00C6198E" w:rsidRDefault="00A33E56" w:rsidP="00D55380">
          <w:pPr>
            <w:pStyle w:val="TDC1"/>
            <w:rPr>
              <w:b/>
              <w:bCs/>
            </w:rPr>
          </w:pPr>
          <w:r w:rsidRPr="00C6198E">
            <w:fldChar w:fldCharType="end"/>
          </w:r>
        </w:p>
      </w:sdtContent>
    </w:sdt>
    <w:p w:rsidR="00F239BC" w:rsidRPr="00C6198E" w:rsidRDefault="00F239BC">
      <w:pPr>
        <w:sectPr w:rsidR="00F239BC" w:rsidRPr="00C6198E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F239BC" w:rsidRPr="00C6198E" w:rsidRDefault="00127CE7">
      <w:pPr>
        <w:pStyle w:val="Ttulo1"/>
      </w:pPr>
      <w:bookmarkStart w:id="0" w:name="_Toc485303375"/>
      <w:r>
        <w:lastRenderedPageBreak/>
        <w:t>Instalación</w:t>
      </w:r>
      <w:bookmarkEnd w:id="0"/>
    </w:p>
    <w:p w:rsidR="00F239BC" w:rsidRPr="00C6198E" w:rsidRDefault="00A33E56">
      <w:pPr>
        <w:pStyle w:val="Ttulo2"/>
      </w:pPr>
      <w:r w:rsidRPr="00C6198E">
        <w:t xml:space="preserve">Elementos </w:t>
      </w:r>
      <w:r w:rsidR="00127CE7">
        <w:t>necesarios</w:t>
      </w:r>
    </w:p>
    <w:p w:rsidR="000625A3" w:rsidRDefault="00127CE7" w:rsidP="00127CE7">
      <w:r>
        <w:t>Para poder utilizar dicha aplicación serán necesarios distintos programas:</w:t>
      </w:r>
    </w:p>
    <w:p w:rsidR="000625A3" w:rsidRPr="000625A3" w:rsidRDefault="000625A3" w:rsidP="00127CE7">
      <w:pPr>
        <w:pStyle w:val="Prrafodelista"/>
        <w:numPr>
          <w:ilvl w:val="0"/>
          <w:numId w:val="24"/>
        </w:numPr>
        <w:rPr>
          <w:b/>
        </w:rPr>
      </w:pPr>
      <w:r w:rsidRPr="000625A3">
        <w:rPr>
          <w:b/>
        </w:rPr>
        <w:t>WAMP.</w:t>
      </w:r>
      <w:r>
        <w:rPr>
          <w:b/>
        </w:rPr>
        <w:t xml:space="preserve"> </w:t>
      </w:r>
      <w:r>
        <w:t>Programa para crear un servidor local.</w:t>
      </w:r>
    </w:p>
    <w:p w:rsidR="00127CE7" w:rsidRDefault="00127CE7" w:rsidP="00127CE7">
      <w:pPr>
        <w:pStyle w:val="Prrafodelista"/>
        <w:numPr>
          <w:ilvl w:val="0"/>
          <w:numId w:val="24"/>
        </w:numPr>
      </w:pPr>
      <w:r w:rsidRPr="00127CE7">
        <w:rPr>
          <w:b/>
        </w:rPr>
        <w:t>Software de Gestión de Bases de Datos.</w:t>
      </w:r>
      <w:r>
        <w:t xml:space="preserve"> Puedes descargar </w:t>
      </w:r>
      <w:proofErr w:type="spellStart"/>
      <w:r>
        <w:t>He</w:t>
      </w:r>
      <w:r w:rsidR="000625A3">
        <w:t>i</w:t>
      </w:r>
      <w:r>
        <w:t>diSQL</w:t>
      </w:r>
      <w:proofErr w:type="spellEnd"/>
      <w:r>
        <w:t xml:space="preserve"> desde el siguiente enlace,  </w:t>
      </w:r>
      <w:hyperlink r:id="rId12" w:history="1">
        <w:r w:rsidRPr="00BA0C53">
          <w:rPr>
            <w:rStyle w:val="Hipervnculo"/>
          </w:rPr>
          <w:t>https://www.heidisql.com/download.php</w:t>
        </w:r>
      </w:hyperlink>
    </w:p>
    <w:p w:rsidR="000625A3" w:rsidRDefault="000625A3" w:rsidP="000625A3">
      <w:pPr>
        <w:pStyle w:val="Prrafodelista"/>
        <w:numPr>
          <w:ilvl w:val="0"/>
          <w:numId w:val="24"/>
        </w:numPr>
      </w:pPr>
      <w:r w:rsidRPr="000625A3">
        <w:rPr>
          <w:b/>
        </w:rPr>
        <w:t>Script SQL.</w:t>
      </w:r>
      <w:r w:rsidR="00B75E2E">
        <w:rPr>
          <w:b/>
        </w:rPr>
        <w:t xml:space="preserve"> </w:t>
      </w:r>
    </w:p>
    <w:p w:rsidR="000625A3" w:rsidRPr="003E6B4F" w:rsidRDefault="000625A3" w:rsidP="003E6B4F">
      <w:pPr>
        <w:ind w:left="360"/>
        <w:rPr>
          <w:u w:val="single"/>
        </w:rPr>
      </w:pPr>
    </w:p>
    <w:p w:rsidR="00F239BC" w:rsidRPr="00C6198E" w:rsidRDefault="000625A3">
      <w:pPr>
        <w:pStyle w:val="Ttulo2"/>
      </w:pPr>
      <w:r>
        <w:t>Pasos</w:t>
      </w:r>
    </w:p>
    <w:p w:rsidR="00B75E2E" w:rsidRDefault="000625A3">
      <w:r>
        <w:t xml:space="preserve">Instalar y configurar WAMP. Una vez instalado WAMP, instalar el gestor de Bases de datos y configurarlo. </w:t>
      </w:r>
    </w:p>
    <w:p w:rsidR="00B75E2E" w:rsidRDefault="00B75E2E" w:rsidP="00B75E2E">
      <w:r>
        <w:t>Desplegar "</w:t>
      </w:r>
      <w:proofErr w:type="spellStart"/>
      <w:r>
        <w:t>deploy</w:t>
      </w:r>
      <w:proofErr w:type="spellEnd"/>
      <w:r>
        <w:t>/</w:t>
      </w:r>
      <w:proofErr w:type="spellStart"/>
      <w:r w:rsidRPr="00B75E2E">
        <w:t>GestionDeCursos</w:t>
      </w:r>
      <w:proofErr w:type="spellEnd"/>
      <w:proofErr w:type="gramStart"/>
      <w:r>
        <w:t>.</w:t>
      </w:r>
      <w:r>
        <w:t>.</w:t>
      </w:r>
      <w:proofErr w:type="spellStart"/>
      <w:r>
        <w:t>war</w:t>
      </w:r>
      <w:proofErr w:type="spellEnd"/>
      <w:proofErr w:type="gramEnd"/>
      <w:r>
        <w:t xml:space="preserve">" en </w:t>
      </w:r>
      <w:proofErr w:type="spellStart"/>
      <w:r>
        <w:t>Tomcat</w:t>
      </w:r>
      <w:proofErr w:type="spellEnd"/>
      <w:r>
        <w:t>.</w:t>
      </w:r>
    </w:p>
    <w:p w:rsidR="00B75E2E" w:rsidRPr="00B75E2E" w:rsidRDefault="00B75E2E" w:rsidP="00B75E2E">
      <w:pPr>
        <w:rPr>
          <w:u w:val="single"/>
        </w:rPr>
      </w:pPr>
      <w:r>
        <w:t>Es necesario ejecutar el script, ubicado en la carpeta “</w:t>
      </w:r>
      <w:proofErr w:type="spellStart"/>
      <w:r>
        <w:t>deploy</w:t>
      </w:r>
      <w:proofErr w:type="spellEnd"/>
      <w:r>
        <w:t xml:space="preserve">” del proyecto, desde el programa de </w:t>
      </w:r>
      <w:proofErr w:type="spellStart"/>
      <w:r>
        <w:t>BBDDs</w:t>
      </w:r>
      <w:proofErr w:type="spellEnd"/>
      <w:r>
        <w:t xml:space="preserve"> para crear la base de datos en el servidor.</w:t>
      </w:r>
      <w:bookmarkStart w:id="1" w:name="_GoBack"/>
      <w:bookmarkEnd w:id="1"/>
    </w:p>
    <w:p w:rsidR="00B75E2E" w:rsidRDefault="00B75E2E" w:rsidP="00B75E2E">
      <w:r>
        <w:t xml:space="preserve">Acceder mediante navegador a </w:t>
      </w:r>
      <w:r>
        <w:t xml:space="preserve">la </w:t>
      </w:r>
      <w:r>
        <w:t>url</w:t>
      </w:r>
      <w:r>
        <w:t>: “</w:t>
      </w:r>
      <w:r w:rsidRPr="00B75E2E">
        <w:t xml:space="preserve"> http://localhost:8080/cursos/</w:t>
      </w:r>
      <w:r>
        <w:t>"</w:t>
      </w:r>
      <w:r>
        <w:t>.</w:t>
      </w:r>
    </w:p>
    <w:p w:rsidR="00B75E2E" w:rsidRPr="00C6198E" w:rsidRDefault="00B75E2E"/>
    <w:p w:rsidR="00F239BC" w:rsidRPr="00C6198E" w:rsidRDefault="003E6B4F">
      <w:pPr>
        <w:pStyle w:val="Ttulo1"/>
      </w:pPr>
      <w:bookmarkStart w:id="2" w:name="_Toc485303376"/>
      <w:r>
        <w:lastRenderedPageBreak/>
        <w:t>Vistas de la aplicación</w:t>
      </w:r>
      <w:bookmarkEnd w:id="2"/>
    </w:p>
    <w:p w:rsidR="003E6B4F" w:rsidRDefault="003E6B4F" w:rsidP="003E6B4F">
      <w:pPr>
        <w:pStyle w:val="Ttulo2"/>
      </w:pPr>
      <w:r>
        <w:t>Pagina de inicio</w:t>
      </w:r>
    </w:p>
    <w:p w:rsidR="003E6B4F" w:rsidRDefault="003E6B4F" w:rsidP="003E6B4F"/>
    <w:p w:rsidR="003E6B4F" w:rsidRPr="003E6B4F" w:rsidRDefault="003E6B4F" w:rsidP="003E6B4F">
      <w:r>
        <w:rPr>
          <w:noProof/>
          <w:lang w:eastAsia="es-ES"/>
        </w:rPr>
        <w:drawing>
          <wp:inline distT="0" distB="0" distL="0" distR="0">
            <wp:extent cx="5640705" cy="4512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F" w:rsidRDefault="003E6B4F" w:rsidP="003E6B4F"/>
    <w:p w:rsidR="00F239BC" w:rsidRDefault="003E6B4F" w:rsidP="003E6B4F">
      <w:r>
        <w:t>Aquí podemos ver la página de inicio sin ningún curso cargado.</w:t>
      </w:r>
    </w:p>
    <w:p w:rsidR="003E6B4F" w:rsidRDefault="003E6B4F" w:rsidP="003E6B4F">
      <w:r>
        <w:t xml:space="preserve">Desde ella podemos acceder a la zona de gestión, pulsando sobre el botón de </w:t>
      </w:r>
      <w:r w:rsidRPr="003E6B4F">
        <w:rPr>
          <w:b/>
        </w:rPr>
        <w:t>LOGIN</w:t>
      </w:r>
      <w:r>
        <w:t xml:space="preserve"> situado en la barra superior a la derecha.</w:t>
      </w:r>
    </w:p>
    <w:p w:rsidR="003E6B4F" w:rsidRDefault="003E6B4F" w:rsidP="003E6B4F"/>
    <w:p w:rsidR="003E6B4F" w:rsidRDefault="003E6B4F" w:rsidP="003E6B4F"/>
    <w:p w:rsidR="003E6B4F" w:rsidRDefault="003E6B4F" w:rsidP="003E6B4F"/>
    <w:p w:rsidR="003E6B4F" w:rsidRDefault="003E6B4F" w:rsidP="003E6B4F"/>
    <w:p w:rsidR="003E6B4F" w:rsidRDefault="003E6B4F" w:rsidP="003E6B4F">
      <w:pPr>
        <w:pStyle w:val="Ttulo2"/>
      </w:pPr>
      <w:r>
        <w:lastRenderedPageBreak/>
        <w:t>Pagina de login</w:t>
      </w:r>
    </w:p>
    <w:p w:rsidR="003E6B4F" w:rsidRDefault="003E6B4F" w:rsidP="003E6B4F"/>
    <w:p w:rsidR="003E6B4F" w:rsidRDefault="003E6B4F" w:rsidP="003E6B4F">
      <w:r>
        <w:rPr>
          <w:noProof/>
          <w:lang w:eastAsia="es-ES"/>
        </w:rPr>
        <w:drawing>
          <wp:inline distT="0" distB="0" distL="0" distR="0">
            <wp:extent cx="5640705" cy="4512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_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F" w:rsidRDefault="003E6B4F" w:rsidP="003E6B4F"/>
    <w:p w:rsidR="003E6B4F" w:rsidRPr="003E6B4F" w:rsidRDefault="003E6B4F" w:rsidP="003E6B4F">
      <w:pPr>
        <w:rPr>
          <w:b/>
        </w:rPr>
      </w:pPr>
      <w:r>
        <w:t>Para poder acceder a la aplicación como un usuario administrador y gestionar los cursos será necesario iniciar sesión con estos credenciale</w:t>
      </w:r>
      <w:r w:rsidRPr="003E6B4F">
        <w:rPr>
          <w:b/>
        </w:rPr>
        <w:t>s:</w:t>
      </w:r>
    </w:p>
    <w:p w:rsidR="003E6B4F" w:rsidRDefault="003E6B4F" w:rsidP="003E6B4F">
      <w:r w:rsidRPr="003E6B4F">
        <w:rPr>
          <w:b/>
        </w:rPr>
        <w:t>USUARIO:</w:t>
      </w:r>
      <w:r>
        <w:t xml:space="preserve"> </w:t>
      </w:r>
      <w:proofErr w:type="spellStart"/>
      <w:r>
        <w:t>admin</w:t>
      </w:r>
      <w:proofErr w:type="spellEnd"/>
    </w:p>
    <w:p w:rsidR="003E6B4F" w:rsidRDefault="003E6B4F" w:rsidP="003E6B4F">
      <w:r w:rsidRPr="003E6B4F">
        <w:rPr>
          <w:b/>
        </w:rPr>
        <w:t>CLAVE:</w:t>
      </w:r>
      <w:r>
        <w:t xml:space="preserve"> 2017#admin</w:t>
      </w:r>
    </w:p>
    <w:p w:rsidR="003E6B4F" w:rsidRPr="003E6B4F" w:rsidRDefault="003E6B4F" w:rsidP="003E6B4F"/>
    <w:p w:rsidR="003E6B4F" w:rsidRPr="003E6B4F" w:rsidRDefault="003E6B4F" w:rsidP="003E6B4F"/>
    <w:p w:rsidR="003E6B4F" w:rsidRPr="003E6B4F" w:rsidRDefault="003E6B4F" w:rsidP="003E6B4F"/>
    <w:p w:rsidR="003E6B4F" w:rsidRDefault="003E6B4F" w:rsidP="003E6B4F">
      <w:pPr>
        <w:tabs>
          <w:tab w:val="left" w:pos="2025"/>
        </w:tabs>
      </w:pPr>
    </w:p>
    <w:p w:rsidR="003E6B4F" w:rsidRDefault="003E6B4F" w:rsidP="003E6B4F">
      <w:pPr>
        <w:tabs>
          <w:tab w:val="left" w:pos="2025"/>
        </w:tabs>
      </w:pPr>
    </w:p>
    <w:p w:rsidR="003E6B4F" w:rsidRDefault="003E6B4F" w:rsidP="003E6B4F">
      <w:pPr>
        <w:pStyle w:val="Ttulo2"/>
      </w:pPr>
      <w:r>
        <w:lastRenderedPageBreak/>
        <w:t>Pagina de GESTION DE cursos</w:t>
      </w:r>
    </w:p>
    <w:p w:rsidR="003E6B4F" w:rsidRDefault="003E6B4F" w:rsidP="003E6B4F"/>
    <w:p w:rsidR="003E6B4F" w:rsidRPr="003E6B4F" w:rsidRDefault="003E6B4F" w:rsidP="003E6B4F">
      <w:r>
        <w:rPr>
          <w:noProof/>
          <w:lang w:eastAsia="es-ES"/>
        </w:rPr>
        <w:drawing>
          <wp:inline distT="0" distB="0" distL="0" distR="0">
            <wp:extent cx="5640705" cy="45129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_Gestión_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F" w:rsidRDefault="00F71CFF" w:rsidP="003E6B4F">
      <w:pPr>
        <w:tabs>
          <w:tab w:val="left" w:pos="2025"/>
        </w:tabs>
      </w:pPr>
    </w:p>
    <w:p w:rsidR="00F71CFF" w:rsidRDefault="00F71CFF" w:rsidP="003E6B4F">
      <w:pPr>
        <w:tabs>
          <w:tab w:val="left" w:pos="2025"/>
        </w:tabs>
      </w:pPr>
      <w:r>
        <w:t>Desde aquí se puede realizar todo tipo de acciones sobre los cursos. Pero antes sería mejor añadir unos cursos.</w:t>
      </w:r>
    </w:p>
    <w:p w:rsidR="00F71CFF" w:rsidRDefault="00F71CFF" w:rsidP="003E6B4F">
      <w:pPr>
        <w:tabs>
          <w:tab w:val="left" w:pos="2025"/>
        </w:tabs>
      </w:pPr>
      <w:r>
        <w:t>Para ello hay dos opciones:</w:t>
      </w:r>
    </w:p>
    <w:p w:rsidR="00F71CFF" w:rsidRDefault="00F71CFF" w:rsidP="00F71CFF">
      <w:pPr>
        <w:pStyle w:val="Prrafodelista"/>
        <w:numPr>
          <w:ilvl w:val="0"/>
          <w:numId w:val="25"/>
        </w:numPr>
        <w:tabs>
          <w:tab w:val="left" w:pos="2025"/>
        </w:tabs>
      </w:pPr>
      <w:r w:rsidRPr="00F71CFF">
        <w:rPr>
          <w:b/>
        </w:rPr>
        <w:t>Crear uno nuevo desde 0:</w:t>
      </w:r>
      <w:r>
        <w:t xml:space="preserve"> Pulsando sobre el botón “crear nuevo” junto al buscador de cursos.</w:t>
      </w:r>
    </w:p>
    <w:p w:rsidR="00F71CFF" w:rsidRDefault="00F71CFF" w:rsidP="00F71CFF">
      <w:pPr>
        <w:pStyle w:val="Prrafodelista"/>
        <w:numPr>
          <w:ilvl w:val="0"/>
          <w:numId w:val="25"/>
        </w:numPr>
        <w:tabs>
          <w:tab w:val="left" w:pos="2025"/>
        </w:tabs>
      </w:pPr>
      <w:r>
        <w:rPr>
          <w:b/>
        </w:rPr>
        <w:t>Cargar archivo CSV:</w:t>
      </w:r>
      <w:r>
        <w:t xml:space="preserve"> El archivo CSV se ha de colocar en </w:t>
      </w:r>
      <w:r w:rsidRPr="00F71CFF">
        <w:t>C:/workspace/GestionDeCursos/deploy/cursos.csv</w:t>
      </w:r>
      <w:r>
        <w:t xml:space="preserve"> para que pueda ser cargado con sólo pulsar el botón situado junto al de crear nuevo curso.</w:t>
      </w:r>
    </w:p>
    <w:p w:rsidR="00F71CFF" w:rsidRDefault="00F71CFF" w:rsidP="00F71CFF">
      <w:pPr>
        <w:pStyle w:val="Prrafodelista"/>
        <w:tabs>
          <w:tab w:val="left" w:pos="2025"/>
        </w:tabs>
        <w:rPr>
          <w:b/>
        </w:rPr>
      </w:pPr>
    </w:p>
    <w:p w:rsidR="00F71CFF" w:rsidRDefault="00F71CFF" w:rsidP="00F71CFF">
      <w:pPr>
        <w:pStyle w:val="Prrafodelista"/>
        <w:tabs>
          <w:tab w:val="left" w:pos="2025"/>
        </w:tabs>
      </w:pPr>
    </w:p>
    <w:p w:rsidR="00F71CFF" w:rsidRDefault="00F71CFF" w:rsidP="00F71CFF">
      <w:pPr>
        <w:pStyle w:val="Prrafodelista"/>
        <w:tabs>
          <w:tab w:val="left" w:pos="2025"/>
        </w:tabs>
      </w:pPr>
    </w:p>
    <w:p w:rsidR="00F71CFF" w:rsidRDefault="00F71CFF" w:rsidP="00F71CFF">
      <w:pPr>
        <w:pStyle w:val="Prrafodelista"/>
        <w:tabs>
          <w:tab w:val="left" w:pos="2025"/>
        </w:tabs>
      </w:pPr>
    </w:p>
    <w:p w:rsidR="00F71CFF" w:rsidRDefault="00F71CFF" w:rsidP="00F71CFF">
      <w:pPr>
        <w:pStyle w:val="Prrafodelista"/>
        <w:tabs>
          <w:tab w:val="left" w:pos="2025"/>
        </w:tabs>
      </w:pPr>
    </w:p>
    <w:p w:rsidR="00F71CFF" w:rsidRDefault="00F71CFF" w:rsidP="00F71CFF">
      <w:pPr>
        <w:pStyle w:val="Ttulo2"/>
      </w:pPr>
      <w:r>
        <w:lastRenderedPageBreak/>
        <w:t>Pagina de SUBIR archivo</w:t>
      </w:r>
    </w:p>
    <w:p w:rsidR="00F71CFF" w:rsidRDefault="00F71CFF" w:rsidP="00F71CFF"/>
    <w:p w:rsidR="00F71CFF" w:rsidRPr="00F71CFF" w:rsidRDefault="00F71CFF" w:rsidP="00F71CFF">
      <w:r>
        <w:rPr>
          <w:noProof/>
          <w:lang w:eastAsia="es-ES"/>
        </w:rPr>
        <w:drawing>
          <wp:inline distT="0" distB="0" distL="0" distR="0">
            <wp:extent cx="5640705" cy="45129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_Subir_archiv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  <w:r>
        <w:t>Una vez subido el archivo te debería de aparecer esta página. Y ya puedes volver a la página anterior para gestionar los cursos.</w:t>
      </w: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pStyle w:val="Ttulo2"/>
      </w:pPr>
      <w:r>
        <w:lastRenderedPageBreak/>
        <w:t>Pagina crear curso</w:t>
      </w: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  <w:r>
        <w:rPr>
          <w:noProof/>
          <w:lang w:eastAsia="es-ES"/>
        </w:rPr>
        <w:drawing>
          <wp:inline distT="0" distB="0" distL="0" distR="0">
            <wp:extent cx="5640705" cy="45129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_Crear_cur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  <w:r>
        <w:t xml:space="preserve">Para crear un curso nuevo bastará con introducir su nombre y código. Una vez pulsado el botón crear, este se añadirá de forma automática a la </w:t>
      </w:r>
      <w:proofErr w:type="spellStart"/>
      <w:r>
        <w:t>BBDDs</w:t>
      </w:r>
      <w:proofErr w:type="spellEnd"/>
      <w:r>
        <w:t>.</w:t>
      </w: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  <w:r>
        <w:t xml:space="preserve">Con estos simples pasos ya tendremos una </w:t>
      </w:r>
      <w:proofErr w:type="spellStart"/>
      <w:r>
        <w:t>BBDDs</w:t>
      </w:r>
      <w:proofErr w:type="spellEnd"/>
      <w:r>
        <w:t xml:space="preserve"> cargada con cursos sobre los que podremos trabajar.</w:t>
      </w: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pStyle w:val="Ttulo2"/>
      </w:pPr>
      <w:r>
        <w:lastRenderedPageBreak/>
        <w:t>Pagina de GESTION DE cursos – datos cargados</w:t>
      </w:r>
    </w:p>
    <w:p w:rsidR="00F71CFF" w:rsidRDefault="00F71CFF" w:rsidP="00F71CFF"/>
    <w:p w:rsidR="00F71CFF" w:rsidRPr="00F71CFF" w:rsidRDefault="00F71CFF" w:rsidP="00F71CFF">
      <w:r>
        <w:rPr>
          <w:noProof/>
          <w:lang w:eastAsia="es-ES"/>
        </w:rPr>
        <w:drawing>
          <wp:inline distT="0" distB="0" distL="0" distR="0">
            <wp:extent cx="5640705" cy="45129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_Gestión_02_carg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FF" w:rsidRDefault="00F71CFF" w:rsidP="00F71CFF">
      <w:pPr>
        <w:tabs>
          <w:tab w:val="left" w:pos="2025"/>
        </w:tabs>
      </w:pPr>
    </w:p>
    <w:p w:rsidR="00F71CFF" w:rsidRDefault="00F71CFF" w:rsidP="00F71CFF">
      <w:pPr>
        <w:tabs>
          <w:tab w:val="left" w:pos="2025"/>
        </w:tabs>
        <w:rPr>
          <w:b/>
        </w:rPr>
      </w:pPr>
      <w:r>
        <w:t xml:space="preserve">Una vez cargados los cursos podemos usar el buscador para llegar al curso deseado o hacer </w:t>
      </w:r>
      <w:proofErr w:type="spellStart"/>
      <w:r>
        <w:t>scroll</w:t>
      </w:r>
      <w:proofErr w:type="spellEnd"/>
      <w:r>
        <w:t xml:space="preserve"> hacia abajo hasta encontrarlo. A la derecha nos aparecen nuevas herramientas. </w:t>
      </w:r>
      <w:r w:rsidRPr="007D28D3">
        <w:rPr>
          <w:b/>
        </w:rPr>
        <w:t>Editar y eliminar</w:t>
      </w:r>
      <w:r w:rsidR="007D28D3">
        <w:rPr>
          <w:b/>
        </w:rPr>
        <w:t>.</w:t>
      </w:r>
    </w:p>
    <w:p w:rsidR="007D28D3" w:rsidRDefault="007D28D3" w:rsidP="00F71CFF">
      <w:pPr>
        <w:tabs>
          <w:tab w:val="left" w:pos="2025"/>
        </w:tabs>
      </w:pPr>
      <w:r w:rsidRPr="007D28D3">
        <w:t>Como la lista es larga y se puede ir ampliando ha sido necesario crear</w:t>
      </w:r>
      <w:r>
        <w:t xml:space="preserve"> un botón abajo a la derecha para subir al inicio de la página de forma más rápida y sin tener que hacer </w:t>
      </w:r>
      <w:proofErr w:type="spellStart"/>
      <w:r>
        <w:t>scroll</w:t>
      </w:r>
      <w:proofErr w:type="spellEnd"/>
      <w:r>
        <w:t>. Para que aparezca el botón en necesario bajar hacia abajo.</w:t>
      </w:r>
    </w:p>
    <w:p w:rsidR="007D28D3" w:rsidRDefault="007D28D3" w:rsidP="00F71CFF">
      <w:pPr>
        <w:tabs>
          <w:tab w:val="left" w:pos="2025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640705" cy="45129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3_Gestión_02_boton_arrib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F71CFF">
      <w:pPr>
        <w:tabs>
          <w:tab w:val="left" w:pos="2025"/>
        </w:tabs>
      </w:pPr>
    </w:p>
    <w:p w:rsidR="007D28D3" w:rsidRDefault="007D28D3" w:rsidP="007D28D3">
      <w:pPr>
        <w:pStyle w:val="Ttulo2"/>
      </w:pPr>
      <w:r>
        <w:lastRenderedPageBreak/>
        <w:t>Pagina de inicio – datos cargados</w:t>
      </w:r>
    </w:p>
    <w:p w:rsidR="007D28D3" w:rsidRDefault="007D28D3" w:rsidP="007D28D3"/>
    <w:p w:rsidR="007D28D3" w:rsidRDefault="007D28D3" w:rsidP="007D28D3">
      <w:r>
        <w:t>Una vez están agregados los cursos a la base de datos, en la página de inicio se mostrarán los 10 últimos cursos cargados.</w:t>
      </w:r>
    </w:p>
    <w:p w:rsidR="007D28D3" w:rsidRDefault="007D28D3" w:rsidP="007D28D3">
      <w:r>
        <w:t>Esta página será visible para cualquier tipo de usuario, sea o no administrador. Y También podrá realizar una búsqueda usando el buscador situado en la barra de navegación superior.</w:t>
      </w:r>
    </w:p>
    <w:p w:rsidR="007D28D3" w:rsidRDefault="007D28D3" w:rsidP="007D28D3"/>
    <w:p w:rsidR="007D28D3" w:rsidRPr="007D28D3" w:rsidRDefault="007D28D3" w:rsidP="007D28D3">
      <w:r>
        <w:rPr>
          <w:noProof/>
          <w:lang w:eastAsia="es-ES"/>
        </w:rPr>
        <w:drawing>
          <wp:inline distT="0" distB="0" distL="0" distR="0">
            <wp:extent cx="5640705" cy="45129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_Home_cargad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D3" w:rsidRPr="007D28D3" w:rsidRDefault="007D28D3" w:rsidP="00F71CFF">
      <w:pPr>
        <w:tabs>
          <w:tab w:val="left" w:pos="2025"/>
        </w:tabs>
      </w:pPr>
    </w:p>
    <w:p w:rsidR="00F239BC" w:rsidRDefault="007D28D3">
      <w:pPr>
        <w:pStyle w:val="Ttulo1"/>
      </w:pPr>
      <w:bookmarkStart w:id="3" w:name="_Toc485303377"/>
      <w:r>
        <w:lastRenderedPageBreak/>
        <w:t>Accesibilidad</w:t>
      </w:r>
      <w:bookmarkEnd w:id="3"/>
    </w:p>
    <w:p w:rsidR="007D28D3" w:rsidRPr="007D28D3" w:rsidRDefault="007D28D3" w:rsidP="007D28D3">
      <w:r>
        <w:t>En el pie de página se puede encontrar un link de acceso a la información sobre accesibilidad.</w:t>
      </w:r>
    </w:p>
    <w:p w:rsidR="007D28D3" w:rsidRDefault="007D28D3" w:rsidP="007D28D3"/>
    <w:p w:rsidR="007D28D3" w:rsidRPr="007D28D3" w:rsidRDefault="007D28D3" w:rsidP="007D28D3">
      <w:r>
        <w:rPr>
          <w:noProof/>
          <w:lang w:eastAsia="es-ES"/>
        </w:rPr>
        <w:drawing>
          <wp:inline distT="0" distB="0" distL="0" distR="0">
            <wp:extent cx="5640705" cy="45129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_Accesibilid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BC" w:rsidRPr="00C6198E" w:rsidRDefault="00A33E56">
      <w:pPr>
        <w:pStyle w:val="Ttulo1"/>
      </w:pPr>
      <w:bookmarkStart w:id="4" w:name="_Toc485303378"/>
      <w:r w:rsidRPr="00C6198E">
        <w:lastRenderedPageBreak/>
        <w:t>Información de contacto</w:t>
      </w:r>
      <w:bookmarkEnd w:id="4"/>
    </w:p>
    <w:p w:rsidR="00F239BC" w:rsidRPr="00C6198E" w:rsidRDefault="00F239BC"/>
    <w:tbl>
      <w:tblPr>
        <w:tblW w:w="171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31"/>
        <w:gridCol w:w="18"/>
      </w:tblGrid>
      <w:tr w:rsidR="007D28D3" w:rsidRPr="00C6198E" w:rsidTr="007D28D3">
        <w:tc>
          <w:tcPr>
            <w:tcW w:w="4970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7D28D3" w:rsidRPr="00C6198E" w:rsidRDefault="007D28D3" w:rsidP="007D28D3">
            <w:pPr>
              <w:pStyle w:val="Encabezadoinversodelatabla"/>
            </w:pPr>
            <w:r>
              <w:t>Creador</w:t>
            </w:r>
          </w:p>
        </w:tc>
        <w:tc>
          <w:tcPr>
            <w:tcW w:w="30" w:type="pct"/>
          </w:tcPr>
          <w:p w:rsidR="007D28D3" w:rsidRPr="00C6198E" w:rsidRDefault="007D28D3">
            <w:pPr>
              <w:pStyle w:val="Encabezadoinversodelatabla"/>
            </w:pPr>
          </w:p>
        </w:tc>
      </w:tr>
      <w:tr w:rsidR="007D28D3" w:rsidRPr="00C6198E" w:rsidTr="007D28D3">
        <w:tc>
          <w:tcPr>
            <w:tcW w:w="4970" w:type="pct"/>
          </w:tcPr>
          <w:p w:rsidR="007D28D3" w:rsidRPr="00C6198E" w:rsidRDefault="007D28D3">
            <w:pPr>
              <w:pStyle w:val="Sinespaciado"/>
              <w:spacing w:before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05000" cy="19050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4d7a40b880ea72e5f4a5c281cf9baab_400x400.jpe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pct"/>
          </w:tcPr>
          <w:p w:rsidR="007D28D3" w:rsidRPr="00C6198E" w:rsidRDefault="007D28D3">
            <w:pPr>
              <w:pStyle w:val="Sinespaciado"/>
              <w:spacing w:before="0"/>
            </w:pPr>
          </w:p>
        </w:tc>
      </w:tr>
      <w:tr w:rsidR="007D28D3" w:rsidRPr="00B43BB8" w:rsidTr="007D28D3">
        <w:tc>
          <w:tcPr>
            <w:tcW w:w="4970" w:type="pct"/>
            <w:tcMar>
              <w:top w:w="72" w:type="dxa"/>
            </w:tcMar>
          </w:tcPr>
          <w:p w:rsidR="007D28D3" w:rsidRPr="00C6198E" w:rsidRDefault="007D28D3" w:rsidP="00D55380">
            <w:pPr>
              <w:pStyle w:val="Textodelatabla"/>
              <w:ind w:left="0"/>
            </w:pPr>
            <w:r>
              <w:t>delgadogarciaivan@gmail.com</w:t>
            </w:r>
          </w:p>
        </w:tc>
        <w:tc>
          <w:tcPr>
            <w:tcW w:w="30" w:type="pct"/>
            <w:tcMar>
              <w:top w:w="72" w:type="dxa"/>
            </w:tcMar>
          </w:tcPr>
          <w:p w:rsidR="007D28D3" w:rsidRPr="00C6198E" w:rsidRDefault="007D28D3">
            <w:pPr>
              <w:pStyle w:val="Textodelatabla"/>
            </w:pPr>
          </w:p>
        </w:tc>
      </w:tr>
    </w:tbl>
    <w:p w:rsidR="00F239BC" w:rsidRPr="00C6198E" w:rsidRDefault="00F239BC">
      <w:pPr>
        <w:pStyle w:val="Textodelatabla"/>
        <w:spacing w:before="480"/>
      </w:pPr>
    </w:p>
    <w:sectPr w:rsidR="00F239BC" w:rsidRPr="00C6198E">
      <w:headerReference w:type="default" r:id="rId23"/>
      <w:footerReference w:type="default" r:id="rId24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715" w:rsidRDefault="004F6715">
      <w:pPr>
        <w:spacing w:after="0" w:line="240" w:lineRule="auto"/>
      </w:pPr>
      <w:r>
        <w:separator/>
      </w:r>
    </w:p>
  </w:endnote>
  <w:endnote w:type="continuationSeparator" w:id="0">
    <w:p w:rsidR="004F6715" w:rsidRDefault="004F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9BC" w:rsidRPr="00944C47" w:rsidRDefault="00A33E56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B75E2E">
      <w:rPr>
        <w:noProof/>
      </w:rPr>
      <w:t>8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715" w:rsidRDefault="004F6715">
      <w:pPr>
        <w:spacing w:after="0" w:line="240" w:lineRule="auto"/>
      </w:pPr>
      <w:r>
        <w:separator/>
      </w:r>
    </w:p>
  </w:footnote>
  <w:footnote w:type="continuationSeparator" w:id="0">
    <w:p w:rsidR="004F6715" w:rsidRDefault="004F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9BC" w:rsidRDefault="00A33E56">
    <w:pPr>
      <w:pStyle w:val="Sombreadodelencabezado"/>
      <w:tabs>
        <w:tab w:val="left" w:pos="5032"/>
      </w:tabs>
    </w:pPr>
    <w:r>
      <w:t>Tabla de contenido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9BC" w:rsidRDefault="00F239BC" w:rsidP="00FD2F0D">
    <w:pPr>
      <w:pStyle w:val="Sombreadodel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04E86229"/>
    <w:multiLevelType w:val="hybridMultilevel"/>
    <w:tmpl w:val="25104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B7B6BD4"/>
    <w:multiLevelType w:val="hybridMultilevel"/>
    <w:tmpl w:val="C7F8E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7"/>
  </w:num>
  <w:num w:numId="17">
    <w:abstractNumId w:val="12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E7"/>
    <w:rsid w:val="00053FB6"/>
    <w:rsid w:val="00060EBB"/>
    <w:rsid w:val="000625A3"/>
    <w:rsid w:val="00127CE7"/>
    <w:rsid w:val="002763DB"/>
    <w:rsid w:val="00300F75"/>
    <w:rsid w:val="00305985"/>
    <w:rsid w:val="003B68B1"/>
    <w:rsid w:val="003E6B4F"/>
    <w:rsid w:val="004F6715"/>
    <w:rsid w:val="00533BCE"/>
    <w:rsid w:val="00622072"/>
    <w:rsid w:val="00640AAA"/>
    <w:rsid w:val="006C4F2D"/>
    <w:rsid w:val="006D153F"/>
    <w:rsid w:val="007B4285"/>
    <w:rsid w:val="007D28D3"/>
    <w:rsid w:val="00834B24"/>
    <w:rsid w:val="00852582"/>
    <w:rsid w:val="00894876"/>
    <w:rsid w:val="00944C47"/>
    <w:rsid w:val="00A33E56"/>
    <w:rsid w:val="00AB731E"/>
    <w:rsid w:val="00B43BB8"/>
    <w:rsid w:val="00B75E2E"/>
    <w:rsid w:val="00BE2A6D"/>
    <w:rsid w:val="00C6198E"/>
    <w:rsid w:val="00CD42CF"/>
    <w:rsid w:val="00D018E0"/>
    <w:rsid w:val="00D55380"/>
    <w:rsid w:val="00DA5CDC"/>
    <w:rsid w:val="00DC1983"/>
    <w:rsid w:val="00DC2D25"/>
    <w:rsid w:val="00E9519E"/>
    <w:rsid w:val="00F234F0"/>
    <w:rsid w:val="00F239BC"/>
    <w:rsid w:val="00F63A90"/>
    <w:rsid w:val="00F71CFF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9DD8338-ACC7-41BA-AD7C-C9F5B56E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next w:val="Normal"/>
    <w:link w:val="Puest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PuestoCar">
    <w:name w:val="Puesto Car"/>
    <w:basedOn w:val="Fuentedeprrafopredeter"/>
    <w:link w:val="Puest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heidisql.com/download.php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rso.IPARTEKAULA\AppData\Roaming\Microsoft\Plantillas\Informe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FD9C32ACA14A48B0B2AA297DA2F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08883-0772-46DB-B733-7EF64B862191}"/>
      </w:docPartPr>
      <w:docPartBody>
        <w:p w:rsidR="00AF0AD4" w:rsidRDefault="00F05579">
          <w:pPr>
            <w:pStyle w:val="97FD9C32ACA14A48B0B2AA297DA2F1B4"/>
          </w:pPr>
          <w:r>
            <w:t>Informe anual</w:t>
          </w:r>
        </w:p>
      </w:docPartBody>
    </w:docPart>
    <w:docPart>
      <w:docPartPr>
        <w:name w:val="E90FA013607443AA8AA34659F6C33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C1FB-5B6F-4DC0-BDD1-7470721D0AA8}"/>
      </w:docPartPr>
      <w:docPartBody>
        <w:p w:rsidR="00AF0AD4" w:rsidRDefault="00F05579">
          <w:pPr>
            <w:pStyle w:val="E90FA013607443AA8AA34659F6C33948"/>
          </w:pPr>
          <w:r>
            <w:t>[Año]</w:t>
          </w:r>
        </w:p>
      </w:docPartBody>
    </w:docPart>
    <w:docPart>
      <w:docPartPr>
        <w:name w:val="724ADCB1BA7B468DA4E19463468EA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695F3-E169-4548-AC75-63471DC493AD}"/>
      </w:docPartPr>
      <w:docPartBody>
        <w:p w:rsidR="00AF0AD4" w:rsidRDefault="00F05579">
          <w:pPr>
            <w:pStyle w:val="724ADCB1BA7B468DA4E19463468EA2AE"/>
          </w:pPr>
          <w:r>
            <w:t>[Aquí puede agregar una descripción breve o cualquier nota importante. Por lo general, una descripción breve consiste en un resumen reducido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B8"/>
    <w:rsid w:val="003954B8"/>
    <w:rsid w:val="009B006A"/>
    <w:rsid w:val="00AF0AD4"/>
    <w:rsid w:val="00F0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873C62F9D344E3B9E8D1F7AF9E03BD">
    <w:name w:val="78873C62F9D344E3B9E8D1F7AF9E03BD"/>
  </w:style>
  <w:style w:type="paragraph" w:customStyle="1" w:styleId="99F82156509A4B2E93C1D1610BB1DF4F">
    <w:name w:val="99F82156509A4B2E93C1D1610BB1DF4F"/>
  </w:style>
  <w:style w:type="paragraph" w:customStyle="1" w:styleId="6B99400340D84000A1926BB251C7988B">
    <w:name w:val="6B99400340D84000A1926BB251C7988B"/>
  </w:style>
  <w:style w:type="paragraph" w:customStyle="1" w:styleId="59FC47161A9F462BB443A99E8E18F0E5">
    <w:name w:val="59FC47161A9F462BB443A99E8E18F0E5"/>
  </w:style>
  <w:style w:type="paragraph" w:customStyle="1" w:styleId="97C8F38BB996493ABA8ED3CDE1B61329">
    <w:name w:val="97C8F38BB996493ABA8ED3CDE1B61329"/>
  </w:style>
  <w:style w:type="paragraph" w:customStyle="1" w:styleId="E2E5B1AEF3F2424A93D5A11430EA78B9">
    <w:name w:val="E2E5B1AEF3F2424A93D5A11430EA78B9"/>
  </w:style>
  <w:style w:type="paragraph" w:customStyle="1" w:styleId="D83E256790D3486C9C685508527A5947">
    <w:name w:val="D83E256790D3486C9C685508527A5947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DC5EF2BA80364F4995CB2680F7EC897B">
    <w:name w:val="DC5EF2BA80364F4995CB2680F7EC897B"/>
  </w:style>
  <w:style w:type="paragraph" w:customStyle="1" w:styleId="3891880E9B094346945D93AC2F3519F3">
    <w:name w:val="3891880E9B094346945D93AC2F3519F3"/>
  </w:style>
  <w:style w:type="paragraph" w:customStyle="1" w:styleId="C0E3EB253829407199B22B91382A2198">
    <w:name w:val="C0E3EB253829407199B22B91382A2198"/>
  </w:style>
  <w:style w:type="paragraph" w:customStyle="1" w:styleId="5F50007CC4104D439B9BED400E692CE5">
    <w:name w:val="5F50007CC4104D439B9BED400E692CE5"/>
  </w:style>
  <w:style w:type="paragraph" w:customStyle="1" w:styleId="4FEE4B6F492A4C06AEA34ADF64534517">
    <w:name w:val="4FEE4B6F492A4C06AEA34ADF64534517"/>
  </w:style>
  <w:style w:type="paragraph" w:customStyle="1" w:styleId="9FA0EAA2E8FB4D0090559FD9587DA5F5">
    <w:name w:val="9FA0EAA2E8FB4D0090559FD9587DA5F5"/>
  </w:style>
  <w:style w:type="paragraph" w:customStyle="1" w:styleId="615A9BB512574A6EB1B4FCFABFCE14A5">
    <w:name w:val="615A9BB512574A6EB1B4FCFABFCE14A5"/>
  </w:style>
  <w:style w:type="paragraph" w:customStyle="1" w:styleId="FAAD287531474CEC8E4AE632E51A3E8D">
    <w:name w:val="FAAD287531474CEC8E4AE632E51A3E8D"/>
  </w:style>
  <w:style w:type="paragraph" w:customStyle="1" w:styleId="DF4F7948589C4CBD9CA2819340A144AC">
    <w:name w:val="DF4F7948589C4CBD9CA2819340A144AC"/>
  </w:style>
  <w:style w:type="paragraph" w:customStyle="1" w:styleId="3910271A50FF458192F0FBF60CBE1462">
    <w:name w:val="3910271A50FF458192F0FBF60CBE1462"/>
  </w:style>
  <w:style w:type="paragraph" w:customStyle="1" w:styleId="2452F57130A64B798005417B90353ACE">
    <w:name w:val="2452F57130A64B798005417B90353ACE"/>
  </w:style>
  <w:style w:type="paragraph" w:customStyle="1" w:styleId="A512B3CAB3754B5EA234A6BF71436C54">
    <w:name w:val="A512B3CAB3754B5EA234A6BF71436C54"/>
  </w:style>
  <w:style w:type="paragraph" w:customStyle="1" w:styleId="80549DE7EA86487FB887FAB37CE3F512">
    <w:name w:val="80549DE7EA86487FB887FAB37CE3F512"/>
  </w:style>
  <w:style w:type="paragraph" w:customStyle="1" w:styleId="5CADDFCE50164D04953EE08B1CF9CB94">
    <w:name w:val="5CADDFCE50164D04953EE08B1CF9CB94"/>
  </w:style>
  <w:style w:type="paragraph" w:customStyle="1" w:styleId="859E928FEF054991B3D3E31320D66601">
    <w:name w:val="859E928FEF054991B3D3E31320D66601"/>
  </w:style>
  <w:style w:type="paragraph" w:customStyle="1" w:styleId="80DA0516363A4B9E8B953B575382ECE0">
    <w:name w:val="80DA0516363A4B9E8B953B575382ECE0"/>
  </w:style>
  <w:style w:type="paragraph" w:customStyle="1" w:styleId="DCBE360BE25C414A8B91C50E518CB61C">
    <w:name w:val="DCBE360BE25C414A8B91C50E518CB61C"/>
  </w:style>
  <w:style w:type="paragraph" w:customStyle="1" w:styleId="97FD9C32ACA14A48B0B2AA297DA2F1B4">
    <w:name w:val="97FD9C32ACA14A48B0B2AA297DA2F1B4"/>
  </w:style>
  <w:style w:type="paragraph" w:customStyle="1" w:styleId="E90FA013607443AA8AA34659F6C33948">
    <w:name w:val="E90FA013607443AA8AA34659F6C33948"/>
  </w:style>
  <w:style w:type="paragraph" w:customStyle="1" w:styleId="724ADCB1BA7B468DA4E19463468EA2AE">
    <w:name w:val="724ADCB1BA7B468DA4E19463468EA2AE"/>
  </w:style>
  <w:style w:type="paragraph" w:customStyle="1" w:styleId="B70F1F97CB6846568DDFA76A7DB7EA84">
    <w:name w:val="B70F1F97CB6846568DDFA76A7DB7EA84"/>
    <w:rsid w:val="003954B8"/>
  </w:style>
  <w:style w:type="paragraph" w:customStyle="1" w:styleId="D38CF7D31A044A22A3D9E2BCC3D3F82D">
    <w:name w:val="D38CF7D31A044A22A3D9E2BCC3D3F82D"/>
    <w:rsid w:val="003954B8"/>
  </w:style>
  <w:style w:type="paragraph" w:customStyle="1" w:styleId="13C6EEE0CAEC4DBE95BF707AB0BFEEF4">
    <w:name w:val="13C6EEE0CAEC4DBE95BF707AB0BFEEF4"/>
    <w:rsid w:val="003954B8"/>
  </w:style>
  <w:style w:type="paragraph" w:customStyle="1" w:styleId="2AC2A08846814F98B2F598A0E95A0303">
    <w:name w:val="2AC2A08846814F98B2F598A0E95A0303"/>
    <w:rsid w:val="003954B8"/>
  </w:style>
  <w:style w:type="paragraph" w:customStyle="1" w:styleId="3B1E3A2C14F4431585C3A0EC5F2A406F">
    <w:name w:val="3B1E3A2C14F4431585C3A0EC5F2A406F"/>
    <w:rsid w:val="003954B8"/>
  </w:style>
  <w:style w:type="paragraph" w:customStyle="1" w:styleId="70B0DDB9B240435ABFB5723347DA4FCA">
    <w:name w:val="70B0DDB9B240435ABFB5723347DA4FCA"/>
    <w:rsid w:val="003954B8"/>
  </w:style>
  <w:style w:type="paragraph" w:customStyle="1" w:styleId="EA476F63443C4942972647A81B386B28">
    <w:name w:val="EA476F63443C4942972647A81B386B28"/>
    <w:rsid w:val="003954B8"/>
  </w:style>
  <w:style w:type="paragraph" w:customStyle="1" w:styleId="9352CF135BB244BDB5EDE08B18656B42">
    <w:name w:val="9352CF135BB244BDB5EDE08B18656B42"/>
    <w:rsid w:val="003954B8"/>
  </w:style>
  <w:style w:type="paragraph" w:customStyle="1" w:styleId="762566B4F09447BCBF0C27261EF987ED">
    <w:name w:val="762566B4F09447BCBF0C27261EF987ED"/>
    <w:rsid w:val="003954B8"/>
  </w:style>
  <w:style w:type="paragraph" w:customStyle="1" w:styleId="33D085F798044EF28E2640EE6DC632EA">
    <w:name w:val="33D085F798044EF28E2640EE6DC632EA"/>
    <w:rsid w:val="003954B8"/>
  </w:style>
  <w:style w:type="paragraph" w:customStyle="1" w:styleId="0D6BC336AF5043E88B543892C9959970">
    <w:name w:val="0D6BC336AF5043E88B543892C9959970"/>
    <w:rsid w:val="003954B8"/>
  </w:style>
  <w:style w:type="paragraph" w:customStyle="1" w:styleId="81D9ACADACEF4D8E8536EB5D660E15D7">
    <w:name w:val="81D9ACADACEF4D8E8536EB5D660E15D7"/>
    <w:rsid w:val="003954B8"/>
  </w:style>
  <w:style w:type="paragraph" w:customStyle="1" w:styleId="DB762712223C496083A09F3358B8D53E">
    <w:name w:val="DB762712223C496083A09F3358B8D53E"/>
    <w:rsid w:val="003954B8"/>
  </w:style>
  <w:style w:type="paragraph" w:customStyle="1" w:styleId="BEFB29FB5A3D4E9A953D11133D877F37">
    <w:name w:val="BEFB29FB5A3D4E9A953D11133D877F37"/>
    <w:rsid w:val="003954B8"/>
  </w:style>
  <w:style w:type="paragraph" w:customStyle="1" w:styleId="A376ADEC68434824925D5DBCCE46BA2C">
    <w:name w:val="A376ADEC68434824925D5DBCCE46BA2C"/>
    <w:rsid w:val="00395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</PublishDate>
  <Abstract>Aplicación Web para la gestión de cursos de una academia.  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501DBB-A0E8-418C-8417-B191C199E8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FFCCA7-0E66-46A2-885A-31D51E144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anual.dotx</Template>
  <TotalTime>62</TotalTime>
  <Pages>1</Pages>
  <Words>535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/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Curso</dc:creator>
  <cp:keywords/>
  <cp:lastModifiedBy>Curso</cp:lastModifiedBy>
  <cp:revision>3</cp:revision>
  <dcterms:created xsi:type="dcterms:W3CDTF">2017-06-15T12:28:00Z</dcterms:created>
  <dcterms:modified xsi:type="dcterms:W3CDTF">2017-06-15T13:31:00Z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